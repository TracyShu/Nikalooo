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1542"/>
        <w:gridCol w:w="436"/>
        <w:gridCol w:w="4512"/>
        <w:gridCol w:w="436"/>
        <w:gridCol w:w="45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inline distT="0" distB="0" distL="114300" distR="114300">
                  <wp:extent cx="1518285" cy="1685925"/>
                  <wp:effectExtent l="0" t="0" r="5715" b="3175"/>
                  <wp:docPr id="3" name="图片 3" descr="365021c59657c33a0182f62991927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65021c59657c33a0182f62991927f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28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Achievement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Growth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Social</w:t>
            </w: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Low price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What he can do to address this main point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Calvin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Getting poor  results from marketing efforts</w:t>
            </w: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Competing with more leads and grow his business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New York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Designer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 project manager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Master</w:t>
            </w:r>
            <w: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 degree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√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1542"/>
        <w:gridCol w:w="436"/>
        <w:gridCol w:w="4512"/>
        <w:gridCol w:w="436"/>
        <w:gridCol w:w="45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inline distT="0" distB="0" distL="114300" distR="114300">
                  <wp:extent cx="1386205" cy="1668780"/>
                  <wp:effectExtent l="0" t="0" r="10795" b="7620"/>
                  <wp:docPr id="4" name="图片 4" descr="1ee094860c698d190e332ab6128474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ee094860c698d190e332ab6128474b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20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Power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Thinking</w:t>
            </w: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Difficult to develop</w:t>
            </w: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Tedious and grunt work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Nina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Lack of family time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Build effective networks</w:t>
            </w: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Uncontrollable factor</w:t>
            </w:r>
            <w:bookmarkStart w:id="0" w:name="_GoBack"/>
            <w:bookmarkEnd w:id="0"/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Female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Canada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Aviation analyst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Analyst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Doctor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</w:tbl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1542"/>
        <w:gridCol w:w="436"/>
        <w:gridCol w:w="4512"/>
        <w:gridCol w:w="436"/>
        <w:gridCol w:w="45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inline distT="0" distB="0" distL="114300" distR="114300">
                  <wp:extent cx="1325880" cy="1679575"/>
                  <wp:effectExtent l="0" t="0" r="7620" b="9525"/>
                  <wp:docPr id="5" name="图片 5" descr="5f89cbea1e268bac993d8ba4f8c7f5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5f89cbea1e268bac993d8ba4f8c7f5b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167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Knowledge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Communication</w:t>
            </w: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 task that needs to be completed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Wants to have a more modern website,but isn</w:t>
            </w:r>
            <w: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 the final decision-maker.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Tom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 challenges this user would like to avoid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London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IT practitioner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Senior engineer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Master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</w:tbl>
    <w:p/>
    <w:sectPr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05A41DD1"/>
    <w:rsid w:val="164F65FC"/>
    <w:rsid w:val="3B7F7C17"/>
    <w:rsid w:val="650A07B4"/>
    <w:rsid w:val="6E101F4A"/>
    <w:rsid w:val="6E996366"/>
    <w:rsid w:val="7E6D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qFormat="1" w:uiPriority="0" w:name="toc 4"/>
    <w:lsdException w:qFormat="1" w:uiPriority="0" w:name="toc 5"/>
    <w:lsdException w:qFormat="1"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99" w:semiHidden="0" w:name="Table Grid"/>
    <w:lsdException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qFormat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qFormat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qFormat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uiPriority w:val="0"/>
  </w:style>
  <w:style w:type="character" w:styleId="26">
    <w:name w:val="FollowedHyperlink"/>
    <w:basedOn w:val="24"/>
    <w:semiHidden/>
    <w:unhideWhenUsed/>
    <w:uiPriority w:val="99"/>
    <w:rPr>
      <w:color w:val="954F72"/>
      <w:u w:val="single"/>
    </w:rPr>
  </w:style>
  <w:style w:type="character" w:styleId="27">
    <w:name w:val="Hyperlink"/>
    <w:basedOn w:val="24"/>
    <w:unhideWhenUsed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uiPriority w:val="99"/>
    <w:rPr>
      <w:color w:val="808080"/>
    </w:rPr>
  </w:style>
  <w:style w:type="character" w:customStyle="1" w:styleId="33">
    <w:name w:val="Date Char"/>
    <w:basedOn w:val="24"/>
    <w:link w:val="11"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qFormat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qFormat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5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/>
</ds:datastoreItem>
</file>

<file path=customXml/itemProps3.xml><?xml version="1.0" encoding="utf-8"?>
<ds:datastoreItem xmlns:ds="http://schemas.openxmlformats.org/officeDocument/2006/customXml" ds:itemID="{52170F79-8AD9-4618-841D-AB232407957C}">
  <ds:schemaRefs/>
</ds:datastoreItem>
</file>

<file path=customXml/itemProps4.xml><?xml version="1.0" encoding="utf-8"?>
<ds:datastoreItem xmlns:ds="http://schemas.openxmlformats.org/officeDocument/2006/customXml" ds:itemID="{CBD348DC-98DA-4004-8F63-30B02DAA0E87}">
  <ds:schemaRefs/>
</ds:datastoreItem>
</file>

<file path=customXml/itemProps5.xml><?xml version="1.0" encoding="utf-8"?>
<ds:datastoreItem xmlns:ds="http://schemas.openxmlformats.org/officeDocument/2006/customXml" ds:itemID="{9DB327D7-915C-4567-B4AD-E43B816B42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83</TotalTime>
  <ScaleCrop>false</ScaleCrop>
  <LinksUpToDate>false</LinksUpToDate>
  <CharactersWithSpaces>368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答应自己一直一直喜欢你</cp:lastModifiedBy>
  <cp:lastPrinted>2018-04-15T17:50:00Z</cp:lastPrinted>
  <dcterms:modified xsi:type="dcterms:W3CDTF">2021-09-24T07:42:14Z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2052-11.1.0.10700</vt:lpwstr>
  </property>
  <property fmtid="{D5CDD505-2E9C-101B-9397-08002B2CF9AE}" pid="11" name="ICV">
    <vt:lpwstr>7E675E8912AF43F3824E695B30CE605B</vt:lpwstr>
  </property>
</Properties>
</file>